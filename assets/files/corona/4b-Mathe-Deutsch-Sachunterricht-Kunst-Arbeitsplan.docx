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8A" w:rsidRPr="00A277E7" w:rsidRDefault="00B7568A" w:rsidP="00A277E7">
      <w:pPr>
        <w:jc w:val="center"/>
        <w:rPr>
          <w:b/>
          <w:bCs/>
          <w:sz w:val="32"/>
          <w:szCs w:val="32"/>
          <w:u w:val="single"/>
        </w:rPr>
      </w:pPr>
      <w:r w:rsidRPr="00A277E7">
        <w:rPr>
          <w:b/>
          <w:bCs/>
          <w:sz w:val="32"/>
          <w:szCs w:val="32"/>
          <w:u w:val="single"/>
        </w:rPr>
        <w:t>Arbeitsplan bis zum</w:t>
      </w:r>
      <w:r w:rsidR="00A61BC3" w:rsidRPr="00A277E7">
        <w:rPr>
          <w:b/>
          <w:bCs/>
          <w:sz w:val="32"/>
          <w:szCs w:val="32"/>
          <w:u w:val="single"/>
        </w:rPr>
        <w:t xml:space="preserve"> </w:t>
      </w:r>
      <w:r w:rsidR="0031178B" w:rsidRPr="00A277E7">
        <w:rPr>
          <w:b/>
          <w:bCs/>
          <w:sz w:val="32"/>
          <w:szCs w:val="32"/>
          <w:u w:val="single"/>
        </w:rPr>
        <w:t>21.04.2020</w:t>
      </w:r>
    </w:p>
    <w:p w:rsidR="0031178B" w:rsidRPr="00A277E7" w:rsidRDefault="0031178B">
      <w:pPr>
        <w:rPr>
          <w:sz w:val="28"/>
          <w:szCs w:val="28"/>
        </w:rPr>
      </w:pPr>
      <w:r w:rsidRPr="00A277E7">
        <w:rPr>
          <w:sz w:val="28"/>
          <w:szCs w:val="28"/>
        </w:rPr>
        <w:t>Wir werden uns nun eine Weile nicht sehen</w:t>
      </w:r>
      <w:r w:rsidR="0080210D" w:rsidRPr="00A277E7">
        <w:rPr>
          <w:sz w:val="28"/>
          <w:szCs w:val="28"/>
        </w:rPr>
        <w:t xml:space="preserve"> und ihr werdet von</w:t>
      </w:r>
      <w:r w:rsidR="00331F8C" w:rsidRPr="00A277E7">
        <w:rPr>
          <w:sz w:val="28"/>
          <w:szCs w:val="28"/>
        </w:rPr>
        <w:t xml:space="preserve"> Zuhause arbeiten. Der Arbeitsplan enthält vor allem Themen in Deutsch und Mathe</w:t>
      </w:r>
      <w:r w:rsidR="00282829" w:rsidRPr="00A277E7">
        <w:rPr>
          <w:sz w:val="28"/>
          <w:szCs w:val="28"/>
        </w:rPr>
        <w:t xml:space="preserve">. Wir stürzen uns dann nach den Ferien gemeinsam </w:t>
      </w:r>
      <w:r w:rsidR="0006485A" w:rsidRPr="00A277E7">
        <w:rPr>
          <w:sz w:val="28"/>
          <w:szCs w:val="28"/>
        </w:rPr>
        <w:t>auf Sachunterricht und trainieren für die Fahrradprüfung.</w:t>
      </w:r>
    </w:p>
    <w:p w:rsidR="0006485A" w:rsidRPr="00A277E7" w:rsidRDefault="0006485A">
      <w:pPr>
        <w:rPr>
          <w:sz w:val="28"/>
          <w:szCs w:val="28"/>
        </w:rPr>
      </w:pPr>
      <w:r w:rsidRPr="00A277E7">
        <w:rPr>
          <w:sz w:val="28"/>
          <w:szCs w:val="28"/>
        </w:rPr>
        <w:t>Bleibt gesund und fröhlich!</w:t>
      </w:r>
    </w:p>
    <w:p w:rsidR="00544BEA" w:rsidRPr="00A277E7" w:rsidRDefault="0006485A">
      <w:pPr>
        <w:rPr>
          <w:sz w:val="28"/>
          <w:szCs w:val="28"/>
        </w:rPr>
      </w:pPr>
      <w:r w:rsidRPr="00A277E7">
        <w:rPr>
          <w:sz w:val="28"/>
          <w:szCs w:val="28"/>
        </w:rPr>
        <w:t>Bis bald</w:t>
      </w:r>
    </w:p>
    <w:p w:rsidR="00E46851" w:rsidRDefault="00E46851"/>
    <w:tbl>
      <w:tblPr>
        <w:tblStyle w:val="GridTable5DarkAccent2"/>
        <w:tblW w:w="0" w:type="auto"/>
        <w:tblLook w:val="04A0" w:firstRow="1" w:lastRow="0" w:firstColumn="1" w:lastColumn="0" w:noHBand="0" w:noVBand="1"/>
      </w:tblPr>
      <w:tblGrid>
        <w:gridCol w:w="2009"/>
        <w:gridCol w:w="1855"/>
        <w:gridCol w:w="4317"/>
        <w:gridCol w:w="1107"/>
      </w:tblGrid>
      <w:tr w:rsidR="00C03D21" w:rsidRPr="00D774CB" w:rsidTr="00C24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gridSpan w:val="2"/>
          </w:tcPr>
          <w:p w:rsidR="00355FE7" w:rsidRPr="00D774CB" w:rsidRDefault="00355FE7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Fach:</w:t>
            </w:r>
            <w:r w:rsidR="006F7DA4" w:rsidRPr="00D774CB">
              <w:rPr>
                <w:sz w:val="28"/>
                <w:szCs w:val="28"/>
              </w:rPr>
              <w:t xml:space="preserve"> </w:t>
            </w:r>
            <w:r w:rsidRPr="00D774CB">
              <w:rPr>
                <w:sz w:val="28"/>
                <w:szCs w:val="28"/>
              </w:rPr>
              <w:t>Deutsch</w:t>
            </w:r>
          </w:p>
        </w:tc>
        <w:tc>
          <w:tcPr>
            <w:tcW w:w="4609" w:type="dxa"/>
          </w:tcPr>
          <w:p w:rsidR="00355FE7" w:rsidRPr="00D774CB" w:rsidRDefault="0035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49" w:type="dxa"/>
          </w:tcPr>
          <w:p w:rsidR="00355FE7" w:rsidRPr="00D774CB" w:rsidRDefault="00355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3D21" w:rsidRPr="00D774CB" w:rsidTr="00C2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023FD" w:rsidRPr="00D774CB" w:rsidRDefault="00C023FD" w:rsidP="00FE11AA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Lesen</w:t>
            </w:r>
          </w:p>
        </w:tc>
        <w:tc>
          <w:tcPr>
            <w:tcW w:w="167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60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Lies dein Buch und gestalte dazu eine Leserolle</w:t>
            </w:r>
          </w:p>
          <w:p w:rsidR="00DA33AB" w:rsidRPr="00946424" w:rsidRDefault="00242847" w:rsidP="0094642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 xml:space="preserve">Siehe </w:t>
            </w:r>
            <w:r w:rsidR="005C1B95" w:rsidRPr="00D774CB">
              <w:rPr>
                <w:sz w:val="28"/>
                <w:szCs w:val="28"/>
              </w:rPr>
              <w:t>Aufgabenblatt Leserolle</w:t>
            </w:r>
          </w:p>
          <w:p w:rsidR="00E9147E" w:rsidRPr="00D774CB" w:rsidRDefault="00E9147E" w:rsidP="00E9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 xml:space="preserve">Präsentation am </w:t>
            </w:r>
            <w:r w:rsidR="00520157" w:rsidRPr="00D774CB">
              <w:rPr>
                <w:sz w:val="28"/>
                <w:szCs w:val="28"/>
              </w:rPr>
              <w:t>28.04.2020</w:t>
            </w:r>
          </w:p>
        </w:tc>
        <w:tc>
          <w:tcPr>
            <w:tcW w:w="114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Buch</w:t>
            </w:r>
          </w:p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ABs</w:t>
            </w:r>
          </w:p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Leere Rolle</w:t>
            </w:r>
          </w:p>
          <w:p w:rsidR="00E9147E" w:rsidRPr="00D774CB" w:rsidRDefault="00E9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E9147E" w:rsidRPr="00D774CB" w:rsidRDefault="00E9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3D21" w:rsidRPr="00D774CB" w:rsidTr="00C247E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023FD" w:rsidRPr="00D774CB" w:rsidRDefault="00C023FD" w:rsidP="00FE11AA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Rechtschreiben</w:t>
            </w:r>
          </w:p>
        </w:tc>
        <w:tc>
          <w:tcPr>
            <w:tcW w:w="167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60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Bausteine</w:t>
            </w:r>
            <w:r w:rsidR="00E85F37" w:rsidRPr="00D774CB">
              <w:rPr>
                <w:sz w:val="28"/>
                <w:szCs w:val="28"/>
              </w:rPr>
              <w:t xml:space="preserve"> B</w:t>
            </w:r>
            <w:r w:rsidRPr="00D774CB">
              <w:rPr>
                <w:sz w:val="28"/>
                <w:szCs w:val="28"/>
              </w:rPr>
              <w:t>: Seite</w:t>
            </w:r>
            <w:r w:rsidR="00D80153" w:rsidRPr="00D774CB">
              <w:rPr>
                <w:sz w:val="28"/>
                <w:szCs w:val="28"/>
              </w:rPr>
              <w:t>n</w:t>
            </w:r>
            <w:r w:rsidR="0043604D" w:rsidRPr="00D774CB">
              <w:rPr>
                <w:sz w:val="28"/>
                <w:szCs w:val="28"/>
              </w:rPr>
              <w:t>:</w:t>
            </w:r>
          </w:p>
        </w:tc>
        <w:tc>
          <w:tcPr>
            <w:tcW w:w="114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AH</w:t>
            </w:r>
          </w:p>
          <w:p w:rsidR="00F87E12" w:rsidRPr="00D774CB" w:rsidRDefault="00F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80153" w:rsidRPr="00D774CB" w:rsidTr="00C2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D80153" w:rsidRPr="00D774CB" w:rsidRDefault="00D80153" w:rsidP="00FE11AA">
            <w:pPr>
              <w:rPr>
                <w:sz w:val="28"/>
                <w:szCs w:val="28"/>
              </w:rPr>
            </w:pPr>
          </w:p>
        </w:tc>
        <w:tc>
          <w:tcPr>
            <w:tcW w:w="1679" w:type="dxa"/>
          </w:tcPr>
          <w:p w:rsidR="00D80153" w:rsidRPr="00D774CB" w:rsidRDefault="00D8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609" w:type="dxa"/>
          </w:tcPr>
          <w:p w:rsidR="00D80153" w:rsidRPr="00D774CB" w:rsidRDefault="00436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 xml:space="preserve">12      13     </w:t>
            </w:r>
            <w:r w:rsidR="009263BD" w:rsidRPr="00D774CB">
              <w:rPr>
                <w:sz w:val="28"/>
                <w:szCs w:val="28"/>
              </w:rPr>
              <w:t>15</w:t>
            </w:r>
            <w:r w:rsidR="00491786" w:rsidRPr="00D774CB">
              <w:rPr>
                <w:sz w:val="28"/>
                <w:szCs w:val="28"/>
              </w:rPr>
              <w:t xml:space="preserve">     </w:t>
            </w:r>
            <w:r w:rsidR="00395077" w:rsidRPr="00D774CB">
              <w:rPr>
                <w:sz w:val="28"/>
                <w:szCs w:val="28"/>
              </w:rPr>
              <w:t>49</w:t>
            </w:r>
            <w:r w:rsidR="00D736FD" w:rsidRPr="00D774CB">
              <w:rPr>
                <w:sz w:val="28"/>
                <w:szCs w:val="28"/>
              </w:rPr>
              <w:t xml:space="preserve">     50      51</w:t>
            </w:r>
            <w:r w:rsidR="00C247E2" w:rsidRPr="00D774CB">
              <w:rPr>
                <w:sz w:val="28"/>
                <w:szCs w:val="28"/>
              </w:rPr>
              <w:t xml:space="preserve">     62     63</w:t>
            </w:r>
          </w:p>
        </w:tc>
        <w:tc>
          <w:tcPr>
            <w:tcW w:w="1149" w:type="dxa"/>
          </w:tcPr>
          <w:p w:rsidR="00D80153" w:rsidRPr="00D774CB" w:rsidRDefault="00D80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3D21" w:rsidRPr="00D774CB" w:rsidTr="00C247E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023FD" w:rsidRPr="00D774CB" w:rsidRDefault="00C023FD" w:rsidP="00FE11AA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Wörtliche Rede</w:t>
            </w:r>
          </w:p>
        </w:tc>
        <w:tc>
          <w:tcPr>
            <w:tcW w:w="167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60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AB A3 doppelseitig</w:t>
            </w:r>
          </w:p>
        </w:tc>
        <w:tc>
          <w:tcPr>
            <w:tcW w:w="1149" w:type="dxa"/>
          </w:tcPr>
          <w:p w:rsidR="00C023FD" w:rsidRPr="00D774CB" w:rsidRDefault="00C0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AB</w:t>
            </w:r>
          </w:p>
          <w:p w:rsidR="00F87E12" w:rsidRPr="00D774CB" w:rsidRDefault="00F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3D21" w:rsidRPr="00D774CB" w:rsidTr="00C2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023FD" w:rsidRPr="00D774CB" w:rsidRDefault="00C023FD" w:rsidP="00FE11AA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Schreiben</w:t>
            </w:r>
          </w:p>
        </w:tc>
        <w:tc>
          <w:tcPr>
            <w:tcW w:w="167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60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Traumgeschichte:</w:t>
            </w:r>
          </w:p>
          <w:p w:rsidR="00C023FD" w:rsidRPr="00D774CB" w:rsidRDefault="00C023FD" w:rsidP="006A2548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Schreibe einen Anfang</w:t>
            </w:r>
          </w:p>
          <w:p w:rsidR="00C023FD" w:rsidRPr="00D774CB" w:rsidRDefault="00C023FD" w:rsidP="006A2548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Schreibe ein Ende</w:t>
            </w:r>
          </w:p>
          <w:p w:rsidR="00CE2D48" w:rsidRPr="00D774CB" w:rsidRDefault="00CE2D48" w:rsidP="006A2548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Schreibe eine eigene Traumgeschichte</w:t>
            </w:r>
          </w:p>
        </w:tc>
        <w:tc>
          <w:tcPr>
            <w:tcW w:w="1149" w:type="dxa"/>
          </w:tcPr>
          <w:p w:rsidR="00C023FD" w:rsidRPr="00D774CB" w:rsidRDefault="00C02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AB</w:t>
            </w:r>
          </w:p>
          <w:p w:rsidR="00F87E12" w:rsidRPr="00D774CB" w:rsidRDefault="00F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03D21" w:rsidRPr="00D774CB" w:rsidTr="00C247E2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60702B" w:rsidRPr="00D774CB" w:rsidRDefault="00526EFA">
            <w:pPr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Richtig schreiben</w:t>
            </w:r>
          </w:p>
        </w:tc>
        <w:tc>
          <w:tcPr>
            <w:tcW w:w="1679" w:type="dxa"/>
          </w:tcPr>
          <w:p w:rsidR="0060702B" w:rsidRPr="00D774CB" w:rsidRDefault="00526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Übungswörter</w:t>
            </w:r>
          </w:p>
        </w:tc>
        <w:tc>
          <w:tcPr>
            <w:tcW w:w="4609" w:type="dxa"/>
          </w:tcPr>
          <w:p w:rsidR="0060702B" w:rsidRPr="00D774CB" w:rsidRDefault="00526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Lerne die Übungswörter!</w:t>
            </w:r>
          </w:p>
          <w:p w:rsidR="00526EFA" w:rsidRPr="00D774CB" w:rsidRDefault="00526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 xml:space="preserve">Test in Form eines Diktats am </w:t>
            </w:r>
            <w:r w:rsidR="00CE2D48" w:rsidRPr="00D774CB">
              <w:rPr>
                <w:sz w:val="28"/>
                <w:szCs w:val="28"/>
              </w:rPr>
              <w:t>22.04.2020</w:t>
            </w:r>
          </w:p>
        </w:tc>
        <w:tc>
          <w:tcPr>
            <w:tcW w:w="1149" w:type="dxa"/>
          </w:tcPr>
          <w:p w:rsidR="0060702B" w:rsidRPr="00D774CB" w:rsidRDefault="00CE2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74CB">
              <w:rPr>
                <w:sz w:val="28"/>
                <w:szCs w:val="28"/>
              </w:rPr>
              <w:t>AB</w:t>
            </w:r>
          </w:p>
          <w:p w:rsidR="00F87E12" w:rsidRPr="00D774CB" w:rsidRDefault="00F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87E12" w:rsidRPr="00D774CB" w:rsidRDefault="00F8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44BEA" w:rsidRDefault="00544BEA"/>
    <w:tbl>
      <w:tblPr>
        <w:tblStyle w:val="GridTable5DarkAccent6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572"/>
      </w:tblGrid>
      <w:tr w:rsidR="00544BEA" w:rsidRPr="002D3251" w:rsidTr="00463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4BEA" w:rsidRPr="002D3251" w:rsidRDefault="00544BEA">
            <w:pPr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Fach: Sachunterricht</w:t>
            </w:r>
          </w:p>
        </w:tc>
        <w:tc>
          <w:tcPr>
            <w:tcW w:w="4961" w:type="dxa"/>
          </w:tcPr>
          <w:p w:rsidR="00544BEA" w:rsidRPr="002D3251" w:rsidRDefault="00544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544BEA" w:rsidRPr="002D3251" w:rsidRDefault="00544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4BEA" w:rsidRPr="002D3251" w:rsidTr="00463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4BEA" w:rsidRPr="002D3251" w:rsidRDefault="00C07B00">
            <w:pPr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Berlin</w:t>
            </w:r>
            <w:r w:rsidR="00CD56CC">
              <w:rPr>
                <w:sz w:val="28"/>
                <w:szCs w:val="28"/>
              </w:rPr>
              <w:t>s Geschichte</w:t>
            </w:r>
          </w:p>
        </w:tc>
        <w:tc>
          <w:tcPr>
            <w:tcW w:w="4961" w:type="dxa"/>
          </w:tcPr>
          <w:p w:rsidR="00544BEA" w:rsidRPr="002D3251" w:rsidRDefault="00CD5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Seite 24- 33</w:t>
            </w:r>
          </w:p>
        </w:tc>
        <w:tc>
          <w:tcPr>
            <w:tcW w:w="1412" w:type="dxa"/>
          </w:tcPr>
          <w:p w:rsidR="00544BEA" w:rsidRDefault="00C0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Pusteblume</w:t>
            </w:r>
          </w:p>
          <w:p w:rsidR="002D3251" w:rsidRPr="002D3251" w:rsidRDefault="002D3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4BEA" w:rsidRPr="002D3251" w:rsidTr="00463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4BEA" w:rsidRPr="002D3251" w:rsidRDefault="00CD5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Bezirke</w:t>
            </w:r>
          </w:p>
        </w:tc>
        <w:tc>
          <w:tcPr>
            <w:tcW w:w="4961" w:type="dxa"/>
          </w:tcPr>
          <w:p w:rsidR="00544BEA" w:rsidRPr="002D3251" w:rsidRDefault="00CD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Seite 12/13 lernen Test Ende April</w:t>
            </w:r>
          </w:p>
        </w:tc>
        <w:tc>
          <w:tcPr>
            <w:tcW w:w="1412" w:type="dxa"/>
          </w:tcPr>
          <w:p w:rsidR="00544BEA" w:rsidRDefault="0054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CD56CC" w:rsidRPr="002D3251" w:rsidRDefault="00CD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44BEA" w:rsidRPr="002D3251" w:rsidRDefault="00544BEA">
      <w:pPr>
        <w:rPr>
          <w:sz w:val="28"/>
          <w:szCs w:val="28"/>
        </w:rPr>
      </w:pPr>
    </w:p>
    <w:p w:rsidR="0047617D" w:rsidRDefault="0047617D"/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5FE4" w:rsidRPr="007C2173" w:rsidTr="00667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50BE5" w:rsidRDefault="007A5FE4">
            <w:pPr>
              <w:rPr>
                <w:b w:val="0"/>
                <w:bCs w:val="0"/>
                <w:sz w:val="28"/>
                <w:szCs w:val="28"/>
              </w:rPr>
            </w:pPr>
            <w:r w:rsidRPr="007C2173">
              <w:rPr>
                <w:sz w:val="28"/>
                <w:szCs w:val="28"/>
              </w:rPr>
              <w:t>Fach: Mathematik</w:t>
            </w:r>
            <w:r w:rsidR="00567D49">
              <w:rPr>
                <w:sz w:val="28"/>
                <w:szCs w:val="28"/>
              </w:rPr>
              <w:t xml:space="preserve">       </w:t>
            </w:r>
            <w:r w:rsidR="00350BE5" w:rsidRPr="00367B95">
              <w:rPr>
                <w:i/>
                <w:iCs/>
                <w:sz w:val="28"/>
                <w:szCs w:val="28"/>
              </w:rPr>
              <w:t>E</w:t>
            </w:r>
            <w:r w:rsidR="00567D49" w:rsidRPr="00367B95">
              <w:rPr>
                <w:i/>
                <w:iCs/>
                <w:sz w:val="28"/>
                <w:szCs w:val="28"/>
              </w:rPr>
              <w:t>ventuell hast du manche Seiten bereits erledigt</w:t>
            </w:r>
            <w:r w:rsidR="00350BE5" w:rsidRPr="00367B95">
              <w:rPr>
                <w:i/>
                <w:iCs/>
                <w:sz w:val="28"/>
                <w:szCs w:val="28"/>
              </w:rPr>
              <w:t>.</w:t>
            </w:r>
            <w:r w:rsidR="00350BE5">
              <w:rPr>
                <w:sz w:val="28"/>
                <w:szCs w:val="28"/>
              </w:rPr>
              <w:t xml:space="preserve">    </w:t>
            </w:r>
          </w:p>
          <w:p w:rsidR="007A5FE4" w:rsidRPr="00367B95" w:rsidRDefault="00350BE5">
            <w:p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r w:rsidRPr="00367B95">
              <w:rPr>
                <w:i/>
                <w:iCs/>
                <w:sz w:val="28"/>
                <w:szCs w:val="28"/>
              </w:rPr>
              <w:t>Dann kreuze sie einfach ab.</w:t>
            </w:r>
          </w:p>
        </w:tc>
      </w:tr>
      <w:tr w:rsidR="00520157" w:rsidRPr="007C2173" w:rsidTr="00667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20157" w:rsidRPr="007C2173" w:rsidRDefault="005B322F">
            <w:pPr>
              <w:rPr>
                <w:sz w:val="28"/>
                <w:szCs w:val="28"/>
              </w:rPr>
            </w:pPr>
            <w:r w:rsidRPr="007C2173">
              <w:rPr>
                <w:sz w:val="28"/>
                <w:szCs w:val="28"/>
              </w:rPr>
              <w:t xml:space="preserve">Fredo </w:t>
            </w:r>
          </w:p>
        </w:tc>
        <w:tc>
          <w:tcPr>
            <w:tcW w:w="3021" w:type="dxa"/>
          </w:tcPr>
          <w:p w:rsidR="00520157" w:rsidRPr="004427B2" w:rsidRDefault="0027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27B2">
              <w:rPr>
                <w:sz w:val="28"/>
                <w:szCs w:val="28"/>
              </w:rPr>
              <w:t>Rechnen bis 2000</w:t>
            </w:r>
          </w:p>
        </w:tc>
        <w:tc>
          <w:tcPr>
            <w:tcW w:w="3021" w:type="dxa"/>
          </w:tcPr>
          <w:p w:rsidR="00520157" w:rsidRPr="004427B2" w:rsidRDefault="00341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27B2">
              <w:rPr>
                <w:sz w:val="28"/>
                <w:szCs w:val="28"/>
              </w:rPr>
              <w:t>Arbeitsheft</w:t>
            </w:r>
          </w:p>
        </w:tc>
      </w:tr>
      <w:tr w:rsidR="0027551D" w:rsidRPr="007C2173" w:rsidTr="00667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7551D" w:rsidRPr="007C2173" w:rsidRDefault="0021696C" w:rsidP="00067E58">
            <w:pPr>
              <w:jc w:val="right"/>
              <w:rPr>
                <w:sz w:val="28"/>
                <w:szCs w:val="28"/>
              </w:rPr>
            </w:pPr>
            <w:r w:rsidRPr="007C2173">
              <w:rPr>
                <w:sz w:val="28"/>
                <w:szCs w:val="28"/>
              </w:rPr>
              <w:t>Seite</w:t>
            </w:r>
            <w:r w:rsidR="00067E58" w:rsidRPr="007C2173">
              <w:rPr>
                <w:sz w:val="28"/>
                <w:szCs w:val="28"/>
              </w:rPr>
              <w:t>n</w:t>
            </w:r>
          </w:p>
        </w:tc>
        <w:tc>
          <w:tcPr>
            <w:tcW w:w="3021" w:type="dxa"/>
          </w:tcPr>
          <w:p w:rsidR="0027551D" w:rsidRPr="004427B2" w:rsidRDefault="00216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27B2">
              <w:rPr>
                <w:sz w:val="28"/>
                <w:szCs w:val="28"/>
              </w:rPr>
              <w:t>3           4             5</w:t>
            </w:r>
          </w:p>
        </w:tc>
        <w:tc>
          <w:tcPr>
            <w:tcW w:w="3021" w:type="dxa"/>
          </w:tcPr>
          <w:p w:rsidR="0027551D" w:rsidRPr="004427B2" w:rsidRDefault="0027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067E58" w:rsidRPr="004427B2" w:rsidRDefault="0006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67E58" w:rsidRPr="007C2173" w:rsidTr="00667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7E58" w:rsidRPr="007C2173" w:rsidRDefault="00067E58" w:rsidP="00067E58">
            <w:pPr>
              <w:rPr>
                <w:sz w:val="28"/>
                <w:szCs w:val="28"/>
              </w:rPr>
            </w:pPr>
            <w:r w:rsidRPr="007C2173">
              <w:rPr>
                <w:sz w:val="28"/>
                <w:szCs w:val="28"/>
              </w:rPr>
              <w:t>Fredo</w:t>
            </w:r>
          </w:p>
        </w:tc>
        <w:tc>
          <w:tcPr>
            <w:tcW w:w="3021" w:type="dxa"/>
          </w:tcPr>
          <w:p w:rsidR="00067E58" w:rsidRPr="004427B2" w:rsidRDefault="00FF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27B2">
              <w:rPr>
                <w:sz w:val="28"/>
                <w:szCs w:val="28"/>
              </w:rPr>
              <w:t>Symmetrie</w:t>
            </w:r>
          </w:p>
        </w:tc>
        <w:tc>
          <w:tcPr>
            <w:tcW w:w="3021" w:type="dxa"/>
          </w:tcPr>
          <w:p w:rsidR="00067E58" w:rsidRPr="004427B2" w:rsidRDefault="00FC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</w:t>
            </w:r>
          </w:p>
        </w:tc>
      </w:tr>
      <w:tr w:rsidR="00067E58" w:rsidRPr="007C2173" w:rsidTr="00667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7E58" w:rsidRPr="007C2173" w:rsidRDefault="00067E58" w:rsidP="00067E58">
            <w:pPr>
              <w:jc w:val="right"/>
              <w:rPr>
                <w:sz w:val="28"/>
                <w:szCs w:val="28"/>
              </w:rPr>
            </w:pPr>
            <w:r w:rsidRPr="007C2173">
              <w:rPr>
                <w:sz w:val="28"/>
                <w:szCs w:val="28"/>
              </w:rPr>
              <w:t>Seite</w:t>
            </w:r>
          </w:p>
        </w:tc>
        <w:tc>
          <w:tcPr>
            <w:tcW w:w="3021" w:type="dxa"/>
          </w:tcPr>
          <w:p w:rsidR="00067E58" w:rsidRPr="004427B2" w:rsidRDefault="00FF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27B2">
              <w:rPr>
                <w:sz w:val="28"/>
                <w:szCs w:val="28"/>
              </w:rPr>
              <w:t xml:space="preserve">8          </w:t>
            </w:r>
          </w:p>
        </w:tc>
        <w:tc>
          <w:tcPr>
            <w:tcW w:w="3021" w:type="dxa"/>
          </w:tcPr>
          <w:p w:rsidR="00067E58" w:rsidRPr="004427B2" w:rsidRDefault="0006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427B2" w:rsidRPr="007C2173" w:rsidTr="00667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427B2" w:rsidRPr="007C2173" w:rsidRDefault="004427B2" w:rsidP="0036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</w:t>
            </w:r>
            <w:r w:rsidR="0056394B">
              <w:rPr>
                <w:sz w:val="28"/>
                <w:szCs w:val="28"/>
              </w:rPr>
              <w:t>do</w:t>
            </w:r>
          </w:p>
        </w:tc>
        <w:tc>
          <w:tcPr>
            <w:tcW w:w="3021" w:type="dxa"/>
          </w:tcPr>
          <w:p w:rsidR="004427B2" w:rsidRPr="004427B2" w:rsidRDefault="0056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Multiplizieren</w:t>
            </w:r>
          </w:p>
        </w:tc>
        <w:tc>
          <w:tcPr>
            <w:tcW w:w="3021" w:type="dxa"/>
          </w:tcPr>
          <w:p w:rsidR="004427B2" w:rsidRPr="004427B2" w:rsidRDefault="00FC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</w:t>
            </w:r>
          </w:p>
        </w:tc>
      </w:tr>
      <w:tr w:rsidR="0056394B" w:rsidRPr="007C2173" w:rsidTr="00667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6394B" w:rsidRDefault="0056394B" w:rsidP="00067E5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Seiten</w:t>
            </w:r>
          </w:p>
        </w:tc>
        <w:tc>
          <w:tcPr>
            <w:tcW w:w="3021" w:type="dxa"/>
          </w:tcPr>
          <w:p w:rsidR="0056394B" w:rsidRDefault="0056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10       11</w:t>
            </w:r>
            <w:r w:rsidR="000F7827">
              <w:rPr>
                <w:sz w:val="28"/>
                <w:szCs w:val="28"/>
              </w:rPr>
              <w:t xml:space="preserve">        25</w:t>
            </w:r>
            <w:r w:rsidR="00C84D7E">
              <w:rPr>
                <w:sz w:val="28"/>
                <w:szCs w:val="28"/>
              </w:rPr>
              <w:t xml:space="preserve">       50    </w:t>
            </w:r>
          </w:p>
        </w:tc>
        <w:tc>
          <w:tcPr>
            <w:tcW w:w="3021" w:type="dxa"/>
          </w:tcPr>
          <w:p w:rsidR="0056394B" w:rsidRPr="004427B2" w:rsidRDefault="00563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67B95" w:rsidRPr="007C2173" w:rsidTr="00667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67B95" w:rsidRDefault="00367B95" w:rsidP="00367B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Fredo</w:t>
            </w:r>
          </w:p>
        </w:tc>
        <w:tc>
          <w:tcPr>
            <w:tcW w:w="3021" w:type="dxa"/>
          </w:tcPr>
          <w:p w:rsidR="00367B95" w:rsidRDefault="00FC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Größen</w:t>
            </w:r>
          </w:p>
        </w:tc>
        <w:tc>
          <w:tcPr>
            <w:tcW w:w="3021" w:type="dxa"/>
          </w:tcPr>
          <w:p w:rsidR="00367B95" w:rsidRPr="004427B2" w:rsidRDefault="00FC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</w:t>
            </w:r>
          </w:p>
        </w:tc>
      </w:tr>
      <w:tr w:rsidR="00367B95" w:rsidRPr="007C2173" w:rsidTr="00667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67B95" w:rsidRDefault="00367B95" w:rsidP="00067E5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Seiten</w:t>
            </w:r>
          </w:p>
        </w:tc>
        <w:tc>
          <w:tcPr>
            <w:tcW w:w="3021" w:type="dxa"/>
          </w:tcPr>
          <w:p w:rsidR="00367B95" w:rsidRDefault="0000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40      41</w:t>
            </w:r>
            <w:r w:rsidR="002C5BDE">
              <w:rPr>
                <w:sz w:val="28"/>
                <w:szCs w:val="28"/>
              </w:rPr>
              <w:t xml:space="preserve">       54       55</w:t>
            </w:r>
          </w:p>
        </w:tc>
        <w:tc>
          <w:tcPr>
            <w:tcW w:w="3021" w:type="dxa"/>
          </w:tcPr>
          <w:p w:rsidR="00367B95" w:rsidRPr="004427B2" w:rsidRDefault="00367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B6743" w:rsidRPr="007C2173" w:rsidTr="00667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B6743" w:rsidRDefault="006E3CF5" w:rsidP="006E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Fredo</w:t>
            </w:r>
          </w:p>
        </w:tc>
        <w:tc>
          <w:tcPr>
            <w:tcW w:w="3021" w:type="dxa"/>
          </w:tcPr>
          <w:p w:rsidR="00CB6743" w:rsidRDefault="006E3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Sachaufgaben</w:t>
            </w:r>
          </w:p>
        </w:tc>
        <w:tc>
          <w:tcPr>
            <w:tcW w:w="3021" w:type="dxa"/>
          </w:tcPr>
          <w:p w:rsidR="00CB6743" w:rsidRPr="004427B2" w:rsidRDefault="00D87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Arbeitsheft</w:t>
            </w:r>
          </w:p>
        </w:tc>
      </w:tr>
      <w:tr w:rsidR="006E3CF5" w:rsidRPr="007C2173" w:rsidTr="00667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E3CF5" w:rsidRDefault="006E3CF5" w:rsidP="00067E5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Seiten</w:t>
            </w:r>
          </w:p>
        </w:tc>
        <w:tc>
          <w:tcPr>
            <w:tcW w:w="3021" w:type="dxa"/>
          </w:tcPr>
          <w:p w:rsidR="006E3CF5" w:rsidRDefault="006E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13         38</w:t>
            </w:r>
          </w:p>
        </w:tc>
        <w:tc>
          <w:tcPr>
            <w:tcW w:w="3021" w:type="dxa"/>
          </w:tcPr>
          <w:p w:rsidR="006E3CF5" w:rsidRPr="004427B2" w:rsidRDefault="006E3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20157" w:rsidRDefault="00520157"/>
    <w:p w:rsidR="00BE2566" w:rsidRDefault="00BE2566"/>
    <w:tbl>
      <w:tblPr>
        <w:tblStyle w:val="GridTable5DarkAccent4"/>
        <w:tblW w:w="9174" w:type="dxa"/>
        <w:tblLook w:val="04A0" w:firstRow="1" w:lastRow="0" w:firstColumn="1" w:lastColumn="0" w:noHBand="0" w:noVBand="1"/>
      </w:tblPr>
      <w:tblGrid>
        <w:gridCol w:w="2263"/>
        <w:gridCol w:w="6911"/>
      </w:tblGrid>
      <w:tr w:rsidR="00977B00" w:rsidRPr="002D3251" w:rsidTr="007F2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77B00" w:rsidRPr="002D3251" w:rsidRDefault="00977B00">
            <w:pPr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Fach: Kunst</w:t>
            </w:r>
          </w:p>
        </w:tc>
        <w:tc>
          <w:tcPr>
            <w:tcW w:w="6911" w:type="dxa"/>
          </w:tcPr>
          <w:p w:rsidR="00977B00" w:rsidRPr="002D3251" w:rsidRDefault="00977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77B00" w:rsidRPr="002D3251" w:rsidTr="007F2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77B00" w:rsidRPr="002D3251" w:rsidRDefault="00977B00">
            <w:pPr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Leseprojekt</w:t>
            </w:r>
          </w:p>
        </w:tc>
        <w:tc>
          <w:tcPr>
            <w:tcW w:w="6911" w:type="dxa"/>
          </w:tcPr>
          <w:p w:rsidR="00977B00" w:rsidRPr="002D3251" w:rsidRDefault="00977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Gestalte ein Titelbild</w:t>
            </w:r>
            <w:r w:rsidR="000C6CE7" w:rsidRPr="002D3251">
              <w:rPr>
                <w:sz w:val="28"/>
                <w:szCs w:val="28"/>
              </w:rPr>
              <w:t xml:space="preserve"> (Cover) zu deinem Buch</w:t>
            </w:r>
          </w:p>
          <w:p w:rsidR="000C6CE7" w:rsidRPr="002D3251" w:rsidRDefault="000C6CE7" w:rsidP="000C6C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Format A4</w:t>
            </w:r>
          </w:p>
          <w:p w:rsidR="000C6CE7" w:rsidRPr="002D3251" w:rsidRDefault="000C6CE7" w:rsidP="000C6C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Zeichnung nur mit Buntstift</w:t>
            </w:r>
          </w:p>
          <w:p w:rsidR="004C517C" w:rsidRPr="002D3251" w:rsidRDefault="004C517C" w:rsidP="000C6C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Schrift mit Fine Liner</w:t>
            </w:r>
          </w:p>
          <w:p w:rsidR="004C517C" w:rsidRDefault="004C517C" w:rsidP="000C6C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Vorzeichnen mit Bleistift ist möglich</w:t>
            </w:r>
          </w:p>
          <w:p w:rsidR="002D3251" w:rsidRPr="002D3251" w:rsidRDefault="002D3251" w:rsidP="002D3251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77B00" w:rsidRPr="002D3251" w:rsidTr="007F2C7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77B00" w:rsidRPr="002D3251" w:rsidRDefault="000F4536">
            <w:pPr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Osterkörbchen</w:t>
            </w:r>
          </w:p>
        </w:tc>
        <w:tc>
          <w:tcPr>
            <w:tcW w:w="6911" w:type="dxa"/>
          </w:tcPr>
          <w:p w:rsidR="00977B00" w:rsidRPr="002D3251" w:rsidRDefault="00DF4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Bastle</w:t>
            </w:r>
            <w:r w:rsidR="003D45E0" w:rsidRPr="002D3251">
              <w:rPr>
                <w:sz w:val="28"/>
                <w:szCs w:val="28"/>
              </w:rPr>
              <w:t xml:space="preserve"> dir dein Osterkörbchen. Material haben wir dir am Montag mitgegeben.</w:t>
            </w:r>
          </w:p>
          <w:p w:rsidR="003D45E0" w:rsidRPr="002D3251" w:rsidRDefault="003D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3D45E0" w:rsidRDefault="003D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3251">
              <w:rPr>
                <w:sz w:val="28"/>
                <w:szCs w:val="28"/>
              </w:rPr>
              <w:t>Falls du nicht da warst</w:t>
            </w:r>
            <w:r w:rsidR="00B1340A" w:rsidRPr="002D3251">
              <w:rPr>
                <w:sz w:val="28"/>
                <w:szCs w:val="28"/>
              </w:rPr>
              <w:t xml:space="preserve">, überlege dir selbst etwas. In der erste Woche nach den Ferien wollen wir gemeinsam  </w:t>
            </w:r>
            <w:r w:rsidR="00491BDC">
              <w:rPr>
                <w:sz w:val="28"/>
                <w:szCs w:val="28"/>
              </w:rPr>
              <w:t>zum</w:t>
            </w:r>
            <w:r w:rsidR="00B1340A" w:rsidRPr="002D3251">
              <w:rPr>
                <w:sz w:val="28"/>
                <w:szCs w:val="28"/>
              </w:rPr>
              <w:t xml:space="preserve"> </w:t>
            </w:r>
            <w:proofErr w:type="spellStart"/>
            <w:r w:rsidR="00B1340A" w:rsidRPr="002D3251">
              <w:rPr>
                <w:sz w:val="28"/>
                <w:szCs w:val="28"/>
              </w:rPr>
              <w:t>Hahneberg</w:t>
            </w:r>
            <w:proofErr w:type="spellEnd"/>
            <w:r w:rsidR="00B1340A" w:rsidRPr="002D3251">
              <w:rPr>
                <w:sz w:val="28"/>
                <w:szCs w:val="28"/>
              </w:rPr>
              <w:t xml:space="preserve"> und suchen.</w:t>
            </w:r>
          </w:p>
          <w:p w:rsidR="002D3251" w:rsidRPr="002D3251" w:rsidRDefault="002D3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27A3" w:rsidRPr="002D3251" w:rsidTr="007F2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27A3" w:rsidRPr="002D3251" w:rsidRDefault="00B327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Küken</w:t>
            </w:r>
          </w:p>
        </w:tc>
        <w:tc>
          <w:tcPr>
            <w:tcW w:w="6911" w:type="dxa"/>
          </w:tcPr>
          <w:p w:rsidR="00B327A3" w:rsidRDefault="00B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Bastle dir ein Osterküken.</w:t>
            </w:r>
          </w:p>
          <w:p w:rsidR="00B327A3" w:rsidRPr="002D3251" w:rsidRDefault="00B32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 hat Frau </w:t>
            </w:r>
            <w:proofErr w:type="spellStart"/>
            <w:r>
              <w:rPr>
                <w:sz w:val="28"/>
                <w:szCs w:val="28"/>
              </w:rPr>
              <w:t>Polny</w:t>
            </w:r>
            <w:proofErr w:type="spellEnd"/>
            <w:r>
              <w:rPr>
                <w:sz w:val="28"/>
                <w:szCs w:val="28"/>
              </w:rPr>
              <w:t xml:space="preserve"> mitgegeben.</w:t>
            </w:r>
            <w:bookmarkStart w:id="0" w:name="_GoBack"/>
            <w:bookmarkEnd w:id="0"/>
          </w:p>
        </w:tc>
      </w:tr>
    </w:tbl>
    <w:p w:rsidR="00BE2566" w:rsidRDefault="00BE2566"/>
    <w:sectPr w:rsidR="00BE256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EA9" w:rsidRDefault="000E6EA9" w:rsidP="00D8782A">
      <w:pPr>
        <w:spacing w:after="0" w:line="240" w:lineRule="auto"/>
      </w:pPr>
      <w:r>
        <w:separator/>
      </w:r>
    </w:p>
  </w:endnote>
  <w:endnote w:type="continuationSeparator" w:id="0">
    <w:p w:rsidR="000E6EA9" w:rsidRDefault="000E6EA9" w:rsidP="00D8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EA9" w:rsidRDefault="000E6EA9" w:rsidP="00D8782A">
      <w:pPr>
        <w:spacing w:after="0" w:line="240" w:lineRule="auto"/>
      </w:pPr>
      <w:r>
        <w:separator/>
      </w:r>
    </w:p>
  </w:footnote>
  <w:footnote w:type="continuationSeparator" w:id="0">
    <w:p w:rsidR="000E6EA9" w:rsidRDefault="000E6EA9" w:rsidP="00D8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4CB" w:rsidRPr="00A277E7" w:rsidRDefault="00D813BD">
    <w:pPr>
      <w:pStyle w:val="Kopfzeile"/>
      <w:rPr>
        <w:sz w:val="32"/>
        <w:szCs w:val="32"/>
      </w:rPr>
    </w:pPr>
    <w:r w:rsidRPr="00A277E7">
      <w:rPr>
        <w:sz w:val="32"/>
        <w:szCs w:val="32"/>
      </w:rPr>
      <w:t>Name:</w:t>
    </w:r>
    <w:r w:rsidRPr="00A277E7">
      <w:rPr>
        <w:sz w:val="32"/>
        <w:szCs w:val="32"/>
      </w:rPr>
      <w:tab/>
      <w:t>Datum: 16.03 - 21.04.2020</w:t>
    </w:r>
    <w:r w:rsidR="0050756F">
      <w:rPr>
        <w:sz w:val="32"/>
        <w:szCs w:val="32"/>
      </w:rPr>
      <w:t xml:space="preserve">  </w:t>
    </w:r>
    <w:r w:rsidR="0050756F">
      <w:rPr>
        <w:sz w:val="32"/>
        <w:szCs w:val="32"/>
      </w:rPr>
      <w:tab/>
    </w:r>
    <w:r w:rsidR="0050756F" w:rsidRPr="00A277E7">
      <w:rPr>
        <w:sz w:val="32"/>
        <w:szCs w:val="32"/>
      </w:rPr>
      <w:t>Klasse 4b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4723"/>
    <w:multiLevelType w:val="hybridMultilevel"/>
    <w:tmpl w:val="B386A5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43759"/>
    <w:multiLevelType w:val="hybridMultilevel"/>
    <w:tmpl w:val="3F88C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8A"/>
    <w:rsid w:val="000000C0"/>
    <w:rsid w:val="0006485A"/>
    <w:rsid w:val="00067E58"/>
    <w:rsid w:val="00085587"/>
    <w:rsid w:val="0008705E"/>
    <w:rsid w:val="000C6CE7"/>
    <w:rsid w:val="000E6EA9"/>
    <w:rsid w:val="000F4536"/>
    <w:rsid w:val="000F7827"/>
    <w:rsid w:val="002000C1"/>
    <w:rsid w:val="00201E28"/>
    <w:rsid w:val="0021696C"/>
    <w:rsid w:val="00242847"/>
    <w:rsid w:val="002455D6"/>
    <w:rsid w:val="0027551D"/>
    <w:rsid w:val="00282829"/>
    <w:rsid w:val="00296848"/>
    <w:rsid w:val="002C5BDE"/>
    <w:rsid w:val="002D3251"/>
    <w:rsid w:val="0031178B"/>
    <w:rsid w:val="00331F8C"/>
    <w:rsid w:val="003419D2"/>
    <w:rsid w:val="00350BE5"/>
    <w:rsid w:val="00355FE7"/>
    <w:rsid w:val="00367B95"/>
    <w:rsid w:val="00395077"/>
    <w:rsid w:val="003D1715"/>
    <w:rsid w:val="003D45E0"/>
    <w:rsid w:val="003D5FA0"/>
    <w:rsid w:val="0043604D"/>
    <w:rsid w:val="004427B2"/>
    <w:rsid w:val="00463371"/>
    <w:rsid w:val="0047617D"/>
    <w:rsid w:val="00491786"/>
    <w:rsid w:val="00491BDC"/>
    <w:rsid w:val="004C517C"/>
    <w:rsid w:val="0050756F"/>
    <w:rsid w:val="00520157"/>
    <w:rsid w:val="00526EFA"/>
    <w:rsid w:val="00544BEA"/>
    <w:rsid w:val="0056394B"/>
    <w:rsid w:val="00567D49"/>
    <w:rsid w:val="00577751"/>
    <w:rsid w:val="005B322F"/>
    <w:rsid w:val="005C1B95"/>
    <w:rsid w:val="0060702B"/>
    <w:rsid w:val="00657A48"/>
    <w:rsid w:val="00667820"/>
    <w:rsid w:val="006A2548"/>
    <w:rsid w:val="006E3CF5"/>
    <w:rsid w:val="006F7DA4"/>
    <w:rsid w:val="00754356"/>
    <w:rsid w:val="007A5FE4"/>
    <w:rsid w:val="007C2173"/>
    <w:rsid w:val="007F2C70"/>
    <w:rsid w:val="0080210D"/>
    <w:rsid w:val="00855400"/>
    <w:rsid w:val="00923F6D"/>
    <w:rsid w:val="009263BD"/>
    <w:rsid w:val="00946424"/>
    <w:rsid w:val="00977B00"/>
    <w:rsid w:val="00A277E7"/>
    <w:rsid w:val="00A35155"/>
    <w:rsid w:val="00A61BC3"/>
    <w:rsid w:val="00A7222F"/>
    <w:rsid w:val="00A84D13"/>
    <w:rsid w:val="00B1340A"/>
    <w:rsid w:val="00B327A3"/>
    <w:rsid w:val="00B427EA"/>
    <w:rsid w:val="00B7568A"/>
    <w:rsid w:val="00BA154B"/>
    <w:rsid w:val="00BC654A"/>
    <w:rsid w:val="00BE2566"/>
    <w:rsid w:val="00C023FD"/>
    <w:rsid w:val="00C03D21"/>
    <w:rsid w:val="00C07B00"/>
    <w:rsid w:val="00C247E2"/>
    <w:rsid w:val="00C84D7E"/>
    <w:rsid w:val="00CB6743"/>
    <w:rsid w:val="00CD56CC"/>
    <w:rsid w:val="00CE2D48"/>
    <w:rsid w:val="00D33780"/>
    <w:rsid w:val="00D736FD"/>
    <w:rsid w:val="00D774CB"/>
    <w:rsid w:val="00D80153"/>
    <w:rsid w:val="00D813BD"/>
    <w:rsid w:val="00D8782A"/>
    <w:rsid w:val="00DA33AB"/>
    <w:rsid w:val="00DF48CB"/>
    <w:rsid w:val="00E46851"/>
    <w:rsid w:val="00E85F37"/>
    <w:rsid w:val="00E9147E"/>
    <w:rsid w:val="00ED606D"/>
    <w:rsid w:val="00F13AD9"/>
    <w:rsid w:val="00F2347F"/>
    <w:rsid w:val="00F45C53"/>
    <w:rsid w:val="00F87E12"/>
    <w:rsid w:val="00FA7640"/>
    <w:rsid w:val="00FC48AB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2548"/>
    <w:pPr>
      <w:ind w:left="720"/>
      <w:contextualSpacing/>
    </w:pPr>
  </w:style>
  <w:style w:type="table" w:customStyle="1" w:styleId="GridTable5DarkAccent2">
    <w:name w:val="Grid Table 5 Dark Accent 2"/>
    <w:basedOn w:val="NormaleTabelle"/>
    <w:uiPriority w:val="50"/>
    <w:rsid w:val="00C0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667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87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82A"/>
  </w:style>
  <w:style w:type="paragraph" w:styleId="Fuzeile">
    <w:name w:val="footer"/>
    <w:basedOn w:val="Standard"/>
    <w:link w:val="FuzeileZchn"/>
    <w:uiPriority w:val="99"/>
    <w:unhideWhenUsed/>
    <w:rsid w:val="00D87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82A"/>
  </w:style>
  <w:style w:type="table" w:customStyle="1" w:styleId="GridTable5DarkAccent6">
    <w:name w:val="Grid Table 5 Dark Accent 6"/>
    <w:basedOn w:val="NormaleTabelle"/>
    <w:uiPriority w:val="50"/>
    <w:rsid w:val="00463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3D5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2548"/>
    <w:pPr>
      <w:ind w:left="720"/>
      <w:contextualSpacing/>
    </w:pPr>
  </w:style>
  <w:style w:type="table" w:customStyle="1" w:styleId="GridTable5DarkAccent2">
    <w:name w:val="Grid Table 5 Dark Accent 2"/>
    <w:basedOn w:val="NormaleTabelle"/>
    <w:uiPriority w:val="50"/>
    <w:rsid w:val="00C03D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667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87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82A"/>
  </w:style>
  <w:style w:type="paragraph" w:styleId="Fuzeile">
    <w:name w:val="footer"/>
    <w:basedOn w:val="Standard"/>
    <w:link w:val="FuzeileZchn"/>
    <w:uiPriority w:val="99"/>
    <w:unhideWhenUsed/>
    <w:rsid w:val="00D87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82A"/>
  </w:style>
  <w:style w:type="table" w:customStyle="1" w:styleId="GridTable5DarkAccent6">
    <w:name w:val="Grid Table 5 Dark Accent 6"/>
    <w:basedOn w:val="NormaleTabelle"/>
    <w:uiPriority w:val="50"/>
    <w:rsid w:val="00463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3D5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5581E03E.dotm</Template>
  <TotalTime>0</TotalTime>
  <Pages>2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ITDZ-Berlin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tanja.esch1978@gmail.com</dc:creator>
  <cp:lastModifiedBy>Esch, Tanja</cp:lastModifiedBy>
  <cp:revision>3</cp:revision>
  <cp:lastPrinted>2020-03-16T06:12:00Z</cp:lastPrinted>
  <dcterms:created xsi:type="dcterms:W3CDTF">2020-03-16T06:08:00Z</dcterms:created>
  <dcterms:modified xsi:type="dcterms:W3CDTF">2020-03-16T06:15:00Z</dcterms:modified>
</cp:coreProperties>
</file>